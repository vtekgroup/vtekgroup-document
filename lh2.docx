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210" w:rsidRDefault="00756ADF" w:rsidP="00312210">
      <w:pPr>
        <w:pStyle w:val="Heading1"/>
        <w:spacing w:before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ABE963" wp14:editId="75253F85">
            <wp:simplePos x="0" y="0"/>
            <wp:positionH relativeFrom="column">
              <wp:posOffset>-358140</wp:posOffset>
            </wp:positionH>
            <wp:positionV relativeFrom="page">
              <wp:posOffset>209550</wp:posOffset>
            </wp:positionV>
            <wp:extent cx="1388110" cy="838200"/>
            <wp:effectExtent l="0" t="0" r="2540" b="0"/>
            <wp:wrapTopAndBottom/>
            <wp:docPr id="5" name="Picture 5" descr="E:\vtek\vte4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vtek\vte4k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11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94"/>
        <w:tblW w:w="1097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6"/>
        <w:gridCol w:w="5429"/>
      </w:tblGrid>
      <w:tr w:rsidR="00312210" w:rsidTr="00312210">
        <w:trPr>
          <w:trHeight w:val="857"/>
        </w:trPr>
        <w:tc>
          <w:tcPr>
            <w:tcW w:w="5546" w:type="dxa"/>
          </w:tcPr>
          <w:p w:rsidR="00312210" w:rsidRDefault="00312210" w:rsidP="00312210">
            <w:pPr>
              <w:pStyle w:val="Heading1"/>
            </w:pPr>
          </w:p>
        </w:tc>
        <w:tc>
          <w:tcPr>
            <w:tcW w:w="5429" w:type="dxa"/>
            <w:vMerge w:val="restart"/>
            <w:vAlign w:val="center"/>
          </w:tcPr>
          <w:p w:rsidR="00312210" w:rsidRDefault="00312210" w:rsidP="00312210">
            <w:pPr>
              <w:pStyle w:val="Heading1"/>
              <w:spacing w:before="0"/>
              <w:jc w:val="right"/>
            </w:pPr>
          </w:p>
        </w:tc>
      </w:tr>
      <w:tr w:rsidR="00312210" w:rsidTr="00312210">
        <w:trPr>
          <w:trHeight w:val="661"/>
        </w:trPr>
        <w:tc>
          <w:tcPr>
            <w:tcW w:w="5546" w:type="dxa"/>
          </w:tcPr>
          <w:p w:rsidR="00312210" w:rsidRPr="00312210" w:rsidRDefault="00312210" w:rsidP="00312210">
            <w:pPr>
              <w:pStyle w:val="ContactInfo"/>
              <w:ind w:left="241"/>
            </w:pPr>
          </w:p>
        </w:tc>
        <w:tc>
          <w:tcPr>
            <w:tcW w:w="5429" w:type="dxa"/>
            <w:vMerge/>
          </w:tcPr>
          <w:p w:rsidR="00312210" w:rsidRPr="00312210" w:rsidRDefault="00312210" w:rsidP="00312210">
            <w:pPr>
              <w:pStyle w:val="ContactInfo"/>
            </w:pPr>
          </w:p>
        </w:tc>
      </w:tr>
    </w:tbl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756ADF" w:rsidRDefault="00756ADF" w:rsidP="00756ADF">
      <w:pPr>
        <w:pStyle w:val="Salutation"/>
        <w:spacing w:before="0"/>
      </w:pPr>
    </w:p>
    <w:p w:rsidR="00462B54" w:rsidRPr="002E1A5A" w:rsidRDefault="00B22EC4" w:rsidP="00756ADF">
      <w:pPr>
        <w:pStyle w:val="Salutation"/>
        <w:spacing w:before="0"/>
      </w:pPr>
      <w:r>
        <w:t xml:space="preserve"> </w:t>
      </w:r>
      <w:r w:rsidRPr="002E1A5A">
        <w:t>Sincerely,</w:t>
      </w:r>
    </w:p>
    <w:sdt>
      <w:sdtPr>
        <w:id w:val="629133077"/>
        <w:placeholder>
          <w:docPart w:val="1F553F87A70F47518A161BD6B1FF0616"/>
        </w:placeholder>
        <w:temporary/>
        <w:showingPlcHdr/>
        <w15:appearance w15:val="hidden"/>
      </w:sdtPr>
      <w:sdtEndPr/>
      <w:sdtContent>
        <w:p w:rsidR="00115663" w:rsidRPr="00115663" w:rsidRDefault="00B22EC4" w:rsidP="00115663">
          <w:pPr>
            <w:pStyle w:val="Signature"/>
          </w:pPr>
          <w:r>
            <w:t>Your Name</w:t>
          </w:r>
        </w:p>
      </w:sdtContent>
    </w:sdt>
    <w:sectPr w:rsidR="00115663" w:rsidRPr="00115663" w:rsidSect="0011566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864" w:bottom="1440" w:left="864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7EAA" w:rsidRDefault="00A07EAA">
      <w:pPr>
        <w:spacing w:after="0" w:line="240" w:lineRule="auto"/>
      </w:pPr>
      <w:r>
        <w:separator/>
      </w:r>
    </w:p>
  </w:endnote>
  <w:endnote w:type="continuationSeparator" w:id="0">
    <w:p w:rsidR="00A07EAA" w:rsidRDefault="00A07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79" w:rsidRDefault="008F6D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21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408"/>
    </w:tblGrid>
    <w:tr w:rsidR="00115663" w:rsidTr="00115663">
      <w:trPr>
        <w:trHeight w:val="1421"/>
      </w:trPr>
      <w:tc>
        <w:tcPr>
          <w:tcW w:w="12221" w:type="dxa"/>
          <w:tcBorders>
            <w:top w:val="nil"/>
            <w:left w:val="nil"/>
            <w:bottom w:val="nil"/>
            <w:right w:val="nil"/>
          </w:tcBorders>
        </w:tcPr>
        <w:p w:rsidR="00115663" w:rsidRDefault="00115663" w:rsidP="00115663">
          <w:pPr>
            <w:pStyle w:val="Footer"/>
            <w:spacing w:after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F85FBD" wp14:editId="057DA9F5">
                    <wp:simplePos x="0" y="0"/>
                    <wp:positionH relativeFrom="column">
                      <wp:posOffset>1596390</wp:posOffset>
                    </wp:positionH>
                    <wp:positionV relativeFrom="paragraph">
                      <wp:posOffset>-254635</wp:posOffset>
                    </wp:positionV>
                    <wp:extent cx="4794421" cy="308919"/>
                    <wp:effectExtent l="0" t="0" r="0" b="0"/>
                    <wp:wrapNone/>
                    <wp:docPr id="26" name="Text Box 2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94421" cy="3089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15663" w:rsidRPr="00115663" w:rsidRDefault="00115663" w:rsidP="00115663">
                                <w:r w:rsidRPr="00115663">
                                  <w:t xml:space="preserve"> </w:t>
                                </w:r>
                                <w:r w:rsidRPr="00115663">
                                  <w:rPr>
                                    <w:rStyle w:val="Strong"/>
                                    <w:color w:val="000000" w:themeColor="text1"/>
                                  </w:rPr>
                                  <w:t>•</w:t>
                                </w:r>
                                <w:r w:rsidRPr="00115663">
                                  <w:t xml:space="preserve">  </w:t>
                                </w:r>
                                <w:r w:rsidRPr="00115663">
                                  <w:rPr>
                                    <w:rStyle w:val="Strong"/>
                                    <w:color w:val="000000" w:themeColor="text1"/>
                                  </w:rPr>
                                  <w:t>•</w:t>
                                </w:r>
                                <w:r w:rsidRPr="00115663">
                                  <w:t xml:space="preserve">  </w:t>
                                </w:r>
                                <w:r w:rsidRPr="00115663">
                                  <w:rPr>
                                    <w:rStyle w:val="Strong"/>
                                    <w:color w:val="000000" w:themeColor="text1"/>
                                  </w:rPr>
                                  <w:t>•</w:t>
                                </w:r>
                                <w:r w:rsidRPr="00115663">
                                  <w:t xml:space="preserve"> </w:t>
                                </w:r>
                              </w:p>
                              <w:p w:rsidR="00115663" w:rsidRPr="00115663" w:rsidRDefault="00115663" w:rsidP="0011566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AF85FB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7" type="#_x0000_t202" style="position:absolute;margin-left:125.7pt;margin-top:-20.05pt;width:377.5pt;height:2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" filled="f" stroked="f" strokeweight=".5pt">
                    <v:textbox>
                      <w:txbxContent>
                        <w:p w:rsidR="00115663" w:rsidRPr="00115663" w:rsidRDefault="00115663" w:rsidP="00115663">
                          <w:r w:rsidRPr="00115663">
                            <w:t xml:space="preserve"> </w:t>
                          </w:r>
                          <w:r w:rsidRPr="00115663">
                            <w:rPr>
                              <w:rStyle w:val="Strong"/>
                              <w:color w:val="000000" w:themeColor="text1"/>
                            </w:rPr>
                            <w:t>•</w:t>
                          </w:r>
                          <w:r w:rsidRPr="00115663">
                            <w:t xml:space="preserve">  </w:t>
                          </w:r>
                          <w:r w:rsidRPr="00115663">
                            <w:rPr>
                              <w:rStyle w:val="Strong"/>
                              <w:color w:val="000000" w:themeColor="text1"/>
                            </w:rPr>
                            <w:t>•</w:t>
                          </w:r>
                          <w:r w:rsidRPr="00115663">
                            <w:t xml:space="preserve">  </w:t>
                          </w:r>
                          <w:r w:rsidRPr="00115663">
                            <w:rPr>
                              <w:rStyle w:val="Strong"/>
                              <w:color w:val="000000" w:themeColor="text1"/>
                            </w:rPr>
                            <w:t>•</w:t>
                          </w:r>
                          <w:r w:rsidRPr="00115663">
                            <w:t xml:space="preserve"> </w:t>
                          </w:r>
                        </w:p>
                        <w:p w:rsidR="00115663" w:rsidRPr="00115663" w:rsidRDefault="00115663" w:rsidP="00115663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40EDDCBE" wp14:editId="003A3C78">
                <wp:extent cx="7879703" cy="899509"/>
                <wp:effectExtent l="0" t="0" r="0" b="0"/>
                <wp:docPr id="25" name="Picture 25" descr="green waves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green-waves-1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08034" cy="925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75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3470"/>
    </w:tblGrid>
    <w:tr w:rsidR="002E1A5A" w:rsidTr="002E1A5A">
      <w:trPr>
        <w:trHeight w:val="1362"/>
      </w:trPr>
      <w:tc>
        <w:tcPr>
          <w:tcW w:w="12275" w:type="dxa"/>
          <w:tcBorders>
            <w:top w:val="nil"/>
            <w:left w:val="nil"/>
            <w:bottom w:val="nil"/>
            <w:right w:val="nil"/>
          </w:tcBorders>
        </w:tcPr>
        <w:p w:rsidR="002E1A5A" w:rsidRDefault="002E1A5A" w:rsidP="002E1A5A">
          <w:pPr>
            <w:pStyle w:val="Footer"/>
            <w:spacing w:after="0"/>
          </w:pPr>
          <w:r>
            <w:rPr>
              <w:noProof/>
            </w:rPr>
            <w:drawing>
              <wp:inline distT="0" distB="0" distL="0" distR="0" wp14:anchorId="552E7A18" wp14:editId="730ED4E4">
                <wp:extent cx="8551368" cy="976184"/>
                <wp:effectExtent l="0" t="0" r="2540" b="0"/>
                <wp:docPr id="23" name="Picture 23" descr="green waves desig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green-waves-17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50805" cy="1090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7EAA" w:rsidRDefault="00A07EAA">
      <w:pPr>
        <w:spacing w:after="0" w:line="240" w:lineRule="auto"/>
      </w:pPr>
      <w:r>
        <w:separator/>
      </w:r>
    </w:p>
  </w:footnote>
  <w:footnote w:type="continuationSeparator" w:id="0">
    <w:p w:rsidR="00A07EAA" w:rsidRDefault="00A07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6D79" w:rsidRDefault="008F6D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201" w:type="dxa"/>
      <w:tblInd w:w="-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01"/>
    </w:tblGrid>
    <w:tr w:rsidR="00115663" w:rsidTr="00115663">
      <w:trPr>
        <w:trHeight w:val="1880"/>
      </w:trPr>
      <w:tc>
        <w:tcPr>
          <w:tcW w:w="12201" w:type="dxa"/>
          <w:tcBorders>
            <w:top w:val="nil"/>
            <w:left w:val="nil"/>
            <w:bottom w:val="nil"/>
            <w:right w:val="nil"/>
          </w:tcBorders>
        </w:tcPr>
        <w:p w:rsidR="00115663" w:rsidRDefault="00480AC2" w:rsidP="00115663">
          <w:pPr>
            <w:pStyle w:val="Header"/>
          </w:pPr>
          <w:bookmarkStart w:id="0" w:name="_GoBack"/>
          <w:bookmarkEnd w:id="0"/>
          <w:r w:rsidRPr="00F73E48">
            <w:rPr>
              <w:rFonts w:cstheme="minorHAnsi"/>
              <w:noProof/>
              <w:color w:val="auto"/>
              <w:szCs w:val="24"/>
            </w:rPr>
            <mc:AlternateContent>
              <mc:Choice Requires="wps">
                <w:drawing>
                  <wp:anchor distT="36576" distB="36576" distL="36576" distR="36576" simplePos="0" relativeHeight="251661312" behindDoc="1" locked="0" layoutInCell="1" allowOverlap="1" wp14:anchorId="26E9A590" wp14:editId="6C813BEF">
                    <wp:simplePos x="0" y="0"/>
                    <wp:positionH relativeFrom="margin">
                      <wp:posOffset>1619885</wp:posOffset>
                    </wp:positionH>
                    <wp:positionV relativeFrom="page">
                      <wp:posOffset>304801</wp:posOffset>
                    </wp:positionV>
                    <wp:extent cx="3057525" cy="723900"/>
                    <wp:effectExtent l="0" t="0" r="9525" b="0"/>
                    <wp:wrapNone/>
                    <wp:docPr id="16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57525" cy="72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E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in">
                                  <a:solidFill>
                                    <a:srgbClr val="21212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480AC2" w:rsidRPr="00480AC2" w:rsidRDefault="00480AC2" w:rsidP="00480AC2">
                                <w:pPr>
                                  <w:widowControl w:val="0"/>
                                  <w:spacing w:line="220" w:lineRule="exact"/>
                                  <w:rPr>
                                    <w:rFonts w:ascii="Arial" w:hAnsi="Arial" w:cs="Arial"/>
                                    <w:b/>
                                    <w:bCs/>
                                    <w:w w:val="90"/>
                                    <w:sz w:val="14"/>
                                    <w:szCs w:val="14"/>
                                    <w:lang w:val="en"/>
                                  </w:rPr>
                                </w:pPr>
                                <w:r w:rsidRPr="00480AC2"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  <w:t xml:space="preserve">3 </w:t>
                                </w:r>
                                <w:proofErr w:type="spellStart"/>
                                <w:r w:rsidRPr="00480AC2"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  <w:t>Zeim</w:t>
                                </w:r>
                                <w:proofErr w:type="spellEnd"/>
                                <w:r w:rsidRPr="00480AC2"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  <w:t xml:space="preserve"> Drive, Clifton, NJ 07012</w:t>
                                </w:r>
                              </w:p>
                              <w:p w:rsidR="00480AC2" w:rsidRPr="00480AC2" w:rsidRDefault="00480AC2" w:rsidP="00480AC2">
                                <w:pPr>
                                  <w:widowControl w:val="0"/>
                                  <w:spacing w:line="220" w:lineRule="exact"/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</w:pPr>
                                <w:r w:rsidRPr="00480AC2"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  <w:t>Phone: (973)459-1802</w:t>
                                </w:r>
                              </w:p>
                              <w:p w:rsidR="00480AC2" w:rsidRPr="00480AC2" w:rsidRDefault="00480AC2" w:rsidP="00480AC2">
                                <w:pPr>
                                  <w:widowControl w:val="0"/>
                                  <w:spacing w:line="220" w:lineRule="exact"/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</w:pPr>
                                <w:hyperlink r:id="rId1" w:history="1">
                                  <w:r w:rsidRPr="00480AC2">
                                    <w:rPr>
                                      <w:rStyle w:val="Hyperlink"/>
                                      <w:rFonts w:ascii="Calibri" w:hAnsi="Calibri"/>
                                      <w:color w:val="000000" w:themeColor="text1"/>
                                      <w:sz w:val="22"/>
                                      <w:szCs w:val="22"/>
                                      <w:lang w:eastAsia="ja-JP"/>
                                    </w:rPr>
                                    <w:t>contact@vtekgroup.com</w:t>
                                  </w:r>
                                </w:hyperlink>
                                <w:r w:rsidRPr="00480AC2">
                                  <w:rPr>
                                    <w:rFonts w:ascii="Calibri" w:hAnsi="Calibri"/>
                                    <w:sz w:val="22"/>
                                    <w:szCs w:val="22"/>
                                    <w:lang w:eastAsia="ja-JP"/>
                                  </w:rPr>
                                  <w:t xml:space="preserve"> | www.vtekgroup.com</w:t>
                                </w:r>
                              </w:p>
                            </w:txbxContent>
                          </wps:txbx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E9A5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6" type="#_x0000_t202" style="position:absolute;margin-left:127.55pt;margin-top:24pt;width:240.75pt;height:57pt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" filled="f" fillcolor="#fffffe" stroked="f" strokecolor="#212120" insetpen="t">
                    <v:textbox inset="2.88pt,2.88pt,2.88pt,2.88pt">
                      <w:txbxContent>
                        <w:p w:rsidR="00480AC2" w:rsidRPr="00480AC2" w:rsidRDefault="00480AC2" w:rsidP="00480AC2">
                          <w:pPr>
                            <w:widowControl w:val="0"/>
                            <w:spacing w:line="220" w:lineRule="exact"/>
                            <w:rPr>
                              <w:rFonts w:ascii="Arial" w:hAnsi="Arial" w:cs="Arial"/>
                              <w:b/>
                              <w:bCs/>
                              <w:w w:val="90"/>
                              <w:sz w:val="14"/>
                              <w:szCs w:val="14"/>
                              <w:lang w:val="en"/>
                            </w:rPr>
                          </w:pPr>
                          <w:r w:rsidRPr="00480AC2"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  <w:t xml:space="preserve">3 </w:t>
                          </w:r>
                          <w:proofErr w:type="spellStart"/>
                          <w:r w:rsidRPr="00480AC2"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  <w:t>Zeim</w:t>
                          </w:r>
                          <w:proofErr w:type="spellEnd"/>
                          <w:r w:rsidRPr="00480AC2"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  <w:t xml:space="preserve"> Drive, Clifton, NJ 07012</w:t>
                          </w:r>
                        </w:p>
                        <w:p w:rsidR="00480AC2" w:rsidRPr="00480AC2" w:rsidRDefault="00480AC2" w:rsidP="00480AC2">
                          <w:pPr>
                            <w:widowControl w:val="0"/>
                            <w:spacing w:line="220" w:lineRule="exact"/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</w:pPr>
                          <w:r w:rsidRPr="00480AC2"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  <w:t>Phone: (973)459-1802</w:t>
                          </w:r>
                        </w:p>
                        <w:p w:rsidR="00480AC2" w:rsidRPr="00480AC2" w:rsidRDefault="00480AC2" w:rsidP="00480AC2">
                          <w:pPr>
                            <w:widowControl w:val="0"/>
                            <w:spacing w:line="220" w:lineRule="exact"/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</w:pPr>
                          <w:hyperlink r:id="rId2" w:history="1">
                            <w:r w:rsidRPr="00480AC2">
                              <w:rPr>
                                <w:rStyle w:val="Hyperlink"/>
                                <w:rFonts w:ascii="Calibri" w:hAnsi="Calibri"/>
                                <w:color w:val="000000" w:themeColor="text1"/>
                                <w:sz w:val="22"/>
                                <w:szCs w:val="22"/>
                                <w:lang w:eastAsia="ja-JP"/>
                              </w:rPr>
                              <w:t>contact@vtekgroup.com</w:t>
                            </w:r>
                          </w:hyperlink>
                          <w:r w:rsidRPr="00480AC2">
                            <w:rPr>
                              <w:rFonts w:ascii="Calibri" w:hAnsi="Calibri"/>
                              <w:sz w:val="22"/>
                              <w:szCs w:val="22"/>
                              <w:lang w:eastAsia="ja-JP"/>
                            </w:rPr>
                            <w:t xml:space="preserve"> | www.vtekgroup.com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1405" w:rsidRDefault="007E3A99">
    <w:r>
      <w:c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DF"/>
    <w:rsid w:val="00115663"/>
    <w:rsid w:val="00213EAB"/>
    <w:rsid w:val="002812CE"/>
    <w:rsid w:val="002E1A5A"/>
    <w:rsid w:val="00312210"/>
    <w:rsid w:val="00462B54"/>
    <w:rsid w:val="00480AC2"/>
    <w:rsid w:val="004C595E"/>
    <w:rsid w:val="00576382"/>
    <w:rsid w:val="00620729"/>
    <w:rsid w:val="00756ADF"/>
    <w:rsid w:val="007E3A99"/>
    <w:rsid w:val="008F6D79"/>
    <w:rsid w:val="00A07EAA"/>
    <w:rsid w:val="00B22EC4"/>
    <w:rsid w:val="00D20A0F"/>
    <w:rsid w:val="00E7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E0DB2"/>
  <w15:chartTrackingRefBased/>
  <w15:docId w15:val="{8614BCA0-E828-4BC0-9EA1-320FA664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1A5A"/>
    <w:rPr>
      <w:color w:val="000000" w:themeColor="text1"/>
      <w:sz w:val="24"/>
    </w:rPr>
  </w:style>
  <w:style w:type="paragraph" w:styleId="Heading1">
    <w:name w:val="heading 1"/>
    <w:basedOn w:val="Normal"/>
    <w:next w:val="ContactInfo"/>
    <w:link w:val="Heading1Char"/>
    <w:uiPriority w:val="1"/>
    <w:qFormat/>
    <w:rsid w:val="002E1A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D5157" w:themeColor="accent2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2E1A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EBD23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E1A5A"/>
    <w:rPr>
      <w:rFonts w:asciiTheme="majorHAnsi" w:eastAsiaTheme="majorEastAsia" w:hAnsiTheme="majorHAnsi" w:cstheme="majorBidi"/>
      <w:bCs/>
      <w:color w:val="3D5157" w:themeColor="accent2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bCs w:val="0"/>
      <w:szCs w:val="3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40"/>
      <w:jc w:val="center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ContactInfo">
    <w:name w:val="Contact Info"/>
    <w:basedOn w:val="Normal"/>
    <w:uiPriority w:val="2"/>
    <w:qFormat/>
    <w:rsid w:val="002E1A5A"/>
    <w:pPr>
      <w:spacing w:after="180"/>
      <w:contextualSpacing/>
    </w:pPr>
    <w:rPr>
      <w:rFonts w:eastAsiaTheme="minorEastAsia"/>
      <w:color w:val="607E4C" w:themeColor="accent4"/>
    </w:rPr>
  </w:style>
  <w:style w:type="paragraph" w:styleId="Closing">
    <w:name w:val="Closing"/>
    <w:basedOn w:val="Normal"/>
    <w:next w:val="Signature"/>
    <w:link w:val="ClosingChar"/>
    <w:uiPriority w:val="5"/>
    <w:qFormat/>
    <w:rsid w:val="002E1A5A"/>
    <w:pPr>
      <w:spacing w:before="720"/>
    </w:pPr>
    <w:rPr>
      <w:rFonts w:eastAsiaTheme="minorEastAsia"/>
      <w:bCs/>
      <w:szCs w:val="18"/>
    </w:rPr>
  </w:style>
  <w:style w:type="character" w:customStyle="1" w:styleId="ClosingChar">
    <w:name w:val="Closing Char"/>
    <w:basedOn w:val="DefaultParagraphFont"/>
    <w:link w:val="Closing"/>
    <w:uiPriority w:val="5"/>
    <w:rsid w:val="002E1A5A"/>
    <w:rPr>
      <w:rFonts w:eastAsiaTheme="minorEastAsia"/>
      <w:bCs/>
      <w:color w:val="000000" w:themeColor="text1"/>
      <w:sz w:val="24"/>
      <w:szCs w:val="18"/>
    </w:rPr>
  </w:style>
  <w:style w:type="paragraph" w:styleId="Signature">
    <w:name w:val="Signature"/>
    <w:basedOn w:val="Normal"/>
    <w:next w:val="Normal"/>
    <w:link w:val="SignatureChar"/>
    <w:uiPriority w:val="6"/>
    <w:qFormat/>
    <w:pPr>
      <w:spacing w:before="720" w:after="280"/>
      <w:contextualSpacing/>
    </w:pPr>
    <w:rPr>
      <w:rFonts w:eastAsiaTheme="minorEastAsia"/>
      <w:bCs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Pr>
      <w:rFonts w:eastAsiaTheme="minorEastAsia"/>
      <w:bCs/>
      <w:szCs w:val="18"/>
    </w:rPr>
  </w:style>
  <w:style w:type="paragraph" w:styleId="Salutation">
    <w:name w:val="Salutation"/>
    <w:basedOn w:val="Normal"/>
    <w:next w:val="Normal"/>
    <w:link w:val="SalutationChar"/>
    <w:uiPriority w:val="4"/>
    <w:qFormat/>
    <w:pPr>
      <w:spacing w:before="800" w:after="180"/>
    </w:pPr>
    <w:rPr>
      <w:rFonts w:eastAsiaTheme="minorEastAsia"/>
      <w:bCs/>
      <w:szCs w:val="18"/>
    </w:rPr>
  </w:style>
  <w:style w:type="character" w:customStyle="1" w:styleId="SalutationChar">
    <w:name w:val="Salutation Char"/>
    <w:basedOn w:val="DefaultParagraphFont"/>
    <w:link w:val="Salutation"/>
    <w:uiPriority w:val="4"/>
    <w:rPr>
      <w:rFonts w:eastAsiaTheme="minorEastAsia"/>
      <w:bCs/>
      <w:szCs w:val="18"/>
    </w:rPr>
  </w:style>
  <w:style w:type="character" w:styleId="Strong">
    <w:name w:val="Strong"/>
    <w:basedOn w:val="DefaultParagraphFont"/>
    <w:uiPriority w:val="22"/>
    <w:qFormat/>
    <w:rPr>
      <w:b/>
      <w:bCs/>
      <w:color w:val="3D5157" w:themeColor="accent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2E1A5A"/>
    <w:rPr>
      <w:rFonts w:asciiTheme="majorHAnsi" w:eastAsiaTheme="majorEastAsia" w:hAnsiTheme="majorHAnsi" w:cstheme="majorBidi"/>
      <w:color w:val="AEBD23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12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480AC2"/>
    <w:rPr>
      <w:color w:val="9BBB5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@vtekgroup.com" TargetMode="External"/><Relationship Id="rId1" Type="http://schemas.openxmlformats.org/officeDocument/2006/relationships/hyperlink" Target="mailto:contact@vtekgroup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DIP\AppData\Roaming\Microsoft\Templates\Letterhead%20(Green%20Wave%20design)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553F87A70F47518A161BD6B1FF0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068C-2D6F-42D2-8E7E-05E4BB6810AC}"/>
      </w:docPartPr>
      <w:docPartBody>
        <w:p w:rsidR="00000000" w:rsidRDefault="00B83144">
          <w:pPr>
            <w:pStyle w:val="1F553F87A70F47518A161BD6B1FF0616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82"/>
    <w:rsid w:val="005F2482"/>
    <w:rsid w:val="00B83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qFormat/>
    <w:pPr>
      <w:spacing w:after="180"/>
      <w:contextualSpacing/>
    </w:pPr>
    <w:rPr>
      <w:sz w:val="20"/>
      <w:szCs w:val="20"/>
    </w:rPr>
  </w:style>
  <w:style w:type="paragraph" w:customStyle="1" w:styleId="E662D169DD844F6DB5B3B112D447D0E6">
    <w:name w:val="E662D169DD844F6DB5B3B112D447D0E6"/>
  </w:style>
  <w:style w:type="paragraph" w:customStyle="1" w:styleId="4152F822E2D5442A80AC84B2399A2D3F">
    <w:name w:val="4152F822E2D5442A80AC84B2399A2D3F"/>
  </w:style>
  <w:style w:type="paragraph" w:customStyle="1" w:styleId="1F553F87A70F47518A161BD6B1FF0616">
    <w:name w:val="1F553F87A70F47518A161BD6B1FF0616"/>
  </w:style>
  <w:style w:type="paragraph" w:customStyle="1" w:styleId="5AD69A6322344C61B3DB5923F46346C8">
    <w:name w:val="5AD69A6322344C61B3DB5923F46346C8"/>
    <w:rsid w:val="005F24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Green Wave">
  <a:themeElements>
    <a:clrScheme name="Custom 24">
      <a:dk1>
        <a:sysClr val="windowText" lastClr="000000"/>
      </a:dk1>
      <a:lt1>
        <a:sysClr val="window" lastClr="FFFFFF"/>
      </a:lt1>
      <a:dk2>
        <a:srgbClr val="2F4158"/>
      </a:dk2>
      <a:lt2>
        <a:srgbClr val="F2F2F2"/>
      </a:lt2>
      <a:accent1>
        <a:srgbClr val="D0DE4E"/>
      </a:accent1>
      <a:accent2>
        <a:srgbClr val="3D5157"/>
      </a:accent2>
      <a:accent3>
        <a:srgbClr val="47653F"/>
      </a:accent3>
      <a:accent4>
        <a:srgbClr val="607E4C"/>
      </a:accent4>
      <a:accent5>
        <a:srgbClr val="78A141"/>
      </a:accent5>
      <a:accent6>
        <a:srgbClr val="9BBB59"/>
      </a:accent6>
      <a:hlink>
        <a:srgbClr val="9BBB59"/>
      </a:hlink>
      <a:folHlink>
        <a:srgbClr val="9BBB59"/>
      </a:folHlink>
    </a:clrScheme>
    <a:fontScheme name="Custom 5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(Green Wave design)(2).dotx</Template>
  <TotalTime>8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</dc:creator>
  <cp:keywords/>
  <dc:description/>
  <cp:lastModifiedBy>Sandip Patel</cp:lastModifiedBy>
  <cp:revision>5</cp:revision>
  <dcterms:created xsi:type="dcterms:W3CDTF">2018-05-17T12:21:00Z</dcterms:created>
  <dcterms:modified xsi:type="dcterms:W3CDTF">2018-05-17T12:29:00Z</dcterms:modified>
</cp:coreProperties>
</file>